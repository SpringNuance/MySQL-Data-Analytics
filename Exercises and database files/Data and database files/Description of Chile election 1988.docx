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1AB" w:rsidRPr="001211AB" w:rsidRDefault="001211AB" w:rsidP="00121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1AB">
        <w:rPr>
          <w:rFonts w:ascii="Times New Roman" w:eastAsia="Times New Roman" w:hAnsi="Times New Roman" w:cs="Times New Roman"/>
          <w:b/>
          <w:bCs/>
          <w:sz w:val="36"/>
          <w:szCs w:val="36"/>
        </w:rPr>
        <w:t>Voting Intentions in the 1988 Chilean Plebiscite</w:t>
      </w:r>
    </w:p>
    <w:p w:rsidR="001211AB" w:rsidRPr="001211AB" w:rsidRDefault="001211AB" w:rsidP="0012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11AB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1211AB" w:rsidRPr="001211AB" w:rsidRDefault="001211AB" w:rsidP="0012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211AB">
        <w:rPr>
          <w:rFonts w:ascii="Courier New" w:eastAsia="Times New Roman" w:hAnsi="Courier New" w:cs="Courier New"/>
          <w:sz w:val="20"/>
          <w:szCs w:val="20"/>
        </w:rPr>
        <w:t>Chile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 data frame has 2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00 rows and 8 columns. The data are from a national survey conducted in April and May of 1988 by FLACSO/Chile. </w:t>
      </w:r>
      <w:r w:rsidR="00E23DB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>issing data</w:t>
      </w:r>
      <w:r w:rsidR="00E23D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23DB6">
        <w:rPr>
          <w:rFonts w:ascii="Times New Roman" w:eastAsia="Times New Roman" w:hAnsi="Times New Roman" w:cs="Times New Roman"/>
          <w:sz w:val="24"/>
          <w:szCs w:val="24"/>
        </w:rPr>
        <w:t>removed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23D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11AB" w:rsidRPr="001211AB" w:rsidRDefault="001211AB" w:rsidP="0012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11AB">
        <w:rPr>
          <w:rFonts w:ascii="Times New Roman" w:eastAsia="Times New Roman" w:hAnsi="Times New Roman" w:cs="Times New Roman"/>
          <w:b/>
          <w:bCs/>
          <w:sz w:val="27"/>
          <w:szCs w:val="27"/>
        </w:rPr>
        <w:t>Usage</w:t>
      </w:r>
    </w:p>
    <w:p w:rsidR="001211AB" w:rsidRPr="001211AB" w:rsidRDefault="001211AB" w:rsidP="0012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11AB">
        <w:rPr>
          <w:rFonts w:ascii="Courier New" w:eastAsia="Times New Roman" w:hAnsi="Courier New" w:cs="Courier New"/>
          <w:sz w:val="20"/>
          <w:szCs w:val="20"/>
        </w:rPr>
        <w:t>Chile</w:t>
      </w:r>
    </w:p>
    <w:p w:rsidR="001211AB" w:rsidRPr="001211AB" w:rsidRDefault="001211AB" w:rsidP="0012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11AB">
        <w:rPr>
          <w:rFonts w:ascii="Times New Roman" w:eastAsia="Times New Roman" w:hAnsi="Times New Roman" w:cs="Times New Roman"/>
          <w:b/>
          <w:bCs/>
          <w:sz w:val="27"/>
          <w:szCs w:val="27"/>
        </w:rPr>
        <w:t>Format</w:t>
      </w:r>
    </w:p>
    <w:p w:rsidR="001211AB" w:rsidRPr="001211AB" w:rsidRDefault="001211AB" w:rsidP="0012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This data frame contains the following columns: </w:t>
      </w:r>
    </w:p>
    <w:p w:rsidR="001211AB" w:rsidRPr="001211AB" w:rsidRDefault="001211AB" w:rsidP="00121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11AB">
        <w:rPr>
          <w:rFonts w:ascii="Times New Roman" w:eastAsia="Times New Roman" w:hAnsi="Times New Roman" w:cs="Times New Roman"/>
          <w:sz w:val="24"/>
          <w:szCs w:val="24"/>
        </w:rPr>
        <w:t>region</w:t>
      </w:r>
      <w:proofErr w:type="gramEnd"/>
    </w:p>
    <w:p w:rsidR="001211AB" w:rsidRPr="001211AB" w:rsidRDefault="001211AB" w:rsidP="001211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A factor with levels: </w:t>
      </w:r>
      <w:r w:rsidRPr="001211AB">
        <w:rPr>
          <w:rFonts w:ascii="Courier New" w:eastAsia="Times New Roman" w:hAnsi="Courier New" w:cs="Courier New"/>
          <w:sz w:val="20"/>
          <w:szCs w:val="20"/>
        </w:rPr>
        <w:t>C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, Central; </w:t>
      </w:r>
      <w:r w:rsidRPr="001211AB">
        <w:rPr>
          <w:rFonts w:ascii="Courier New" w:eastAsia="Times New Roman" w:hAnsi="Courier New" w:cs="Courier New"/>
          <w:sz w:val="20"/>
          <w:szCs w:val="20"/>
        </w:rPr>
        <w:t>M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, Metropolitan Santiago area; </w:t>
      </w:r>
      <w:r w:rsidRPr="001211AB">
        <w:rPr>
          <w:rFonts w:ascii="Courier New" w:eastAsia="Times New Roman" w:hAnsi="Courier New" w:cs="Courier New"/>
          <w:sz w:val="20"/>
          <w:szCs w:val="20"/>
        </w:rPr>
        <w:t>N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, North; </w:t>
      </w:r>
      <w:r w:rsidRPr="001211AB">
        <w:rPr>
          <w:rFonts w:ascii="Courier New" w:eastAsia="Times New Roman" w:hAnsi="Courier New" w:cs="Courier New"/>
          <w:sz w:val="20"/>
          <w:szCs w:val="20"/>
        </w:rPr>
        <w:t>S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, South; </w:t>
      </w:r>
      <w:r w:rsidRPr="001211AB">
        <w:rPr>
          <w:rFonts w:ascii="Courier New" w:eastAsia="Times New Roman" w:hAnsi="Courier New" w:cs="Courier New"/>
          <w:sz w:val="20"/>
          <w:szCs w:val="20"/>
        </w:rPr>
        <w:t>SA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, city of Santiago. </w:t>
      </w:r>
    </w:p>
    <w:p w:rsidR="001211AB" w:rsidRPr="001211AB" w:rsidRDefault="001211AB" w:rsidP="00121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11AB">
        <w:rPr>
          <w:rFonts w:ascii="Times New Roman" w:eastAsia="Times New Roman" w:hAnsi="Times New Roman" w:cs="Times New Roman"/>
          <w:sz w:val="24"/>
          <w:szCs w:val="24"/>
        </w:rPr>
        <w:t>population</w:t>
      </w:r>
      <w:proofErr w:type="gramEnd"/>
    </w:p>
    <w:p w:rsidR="001211AB" w:rsidRPr="001211AB" w:rsidRDefault="001211AB" w:rsidP="001211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11AB">
        <w:rPr>
          <w:rFonts w:ascii="Times New Roman" w:eastAsia="Times New Roman" w:hAnsi="Times New Roman" w:cs="Times New Roman"/>
          <w:sz w:val="24"/>
          <w:szCs w:val="24"/>
        </w:rPr>
        <w:t>Population size of respondent's community.</w:t>
      </w:r>
      <w:proofErr w:type="gramEnd"/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11AB" w:rsidRPr="001211AB" w:rsidRDefault="001211AB" w:rsidP="00121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11AB">
        <w:rPr>
          <w:rFonts w:ascii="Times New Roman" w:eastAsia="Times New Roman" w:hAnsi="Times New Roman" w:cs="Times New Roman"/>
          <w:sz w:val="24"/>
          <w:szCs w:val="24"/>
        </w:rPr>
        <w:t>sex</w:t>
      </w:r>
      <w:proofErr w:type="gramEnd"/>
    </w:p>
    <w:p w:rsidR="001211AB" w:rsidRPr="001211AB" w:rsidRDefault="001211AB" w:rsidP="001211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A factor with levels: </w:t>
      </w:r>
      <w:r w:rsidRPr="001211AB">
        <w:rPr>
          <w:rFonts w:ascii="Courier New" w:eastAsia="Times New Roman" w:hAnsi="Courier New" w:cs="Courier New"/>
          <w:sz w:val="20"/>
          <w:szCs w:val="20"/>
        </w:rPr>
        <w:t>F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, female; </w:t>
      </w:r>
      <w:r w:rsidRPr="001211AB">
        <w:rPr>
          <w:rFonts w:ascii="Courier New" w:eastAsia="Times New Roman" w:hAnsi="Courier New" w:cs="Courier New"/>
          <w:sz w:val="20"/>
          <w:szCs w:val="20"/>
        </w:rPr>
        <w:t>M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, male. </w:t>
      </w:r>
    </w:p>
    <w:p w:rsidR="001211AB" w:rsidRPr="001211AB" w:rsidRDefault="001211AB" w:rsidP="00121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11AB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</w:p>
    <w:p w:rsidR="001211AB" w:rsidRPr="001211AB" w:rsidRDefault="001211AB" w:rsidP="001211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11A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 years. </w:t>
      </w:r>
    </w:p>
    <w:p w:rsidR="001211AB" w:rsidRPr="001211AB" w:rsidRDefault="001211AB" w:rsidP="00121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11AB">
        <w:rPr>
          <w:rFonts w:ascii="Times New Roman" w:eastAsia="Times New Roman" w:hAnsi="Times New Roman" w:cs="Times New Roman"/>
          <w:sz w:val="24"/>
          <w:szCs w:val="24"/>
        </w:rPr>
        <w:t>education</w:t>
      </w:r>
      <w:proofErr w:type="gramEnd"/>
    </w:p>
    <w:p w:rsidR="001211AB" w:rsidRPr="001211AB" w:rsidRDefault="001211AB" w:rsidP="001211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A factor with levels (note: out of order): </w:t>
      </w:r>
      <w:r w:rsidRPr="001211AB">
        <w:rPr>
          <w:rFonts w:ascii="Courier New" w:eastAsia="Times New Roman" w:hAnsi="Courier New" w:cs="Courier New"/>
          <w:sz w:val="20"/>
          <w:szCs w:val="20"/>
        </w:rPr>
        <w:t>P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, Primary; </w:t>
      </w:r>
      <w:r w:rsidRPr="001211AB">
        <w:rPr>
          <w:rFonts w:ascii="Courier New" w:eastAsia="Times New Roman" w:hAnsi="Courier New" w:cs="Courier New"/>
          <w:sz w:val="20"/>
          <w:szCs w:val="20"/>
        </w:rPr>
        <w:t>PS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, Post-secondary; </w:t>
      </w:r>
      <w:r w:rsidRPr="001211AB">
        <w:rPr>
          <w:rFonts w:ascii="Courier New" w:eastAsia="Times New Roman" w:hAnsi="Courier New" w:cs="Courier New"/>
          <w:sz w:val="20"/>
          <w:szCs w:val="20"/>
        </w:rPr>
        <w:t>S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, Secondary. </w:t>
      </w:r>
    </w:p>
    <w:p w:rsidR="001211AB" w:rsidRPr="001211AB" w:rsidRDefault="001211AB" w:rsidP="00121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11AB">
        <w:rPr>
          <w:rFonts w:ascii="Times New Roman" w:eastAsia="Times New Roman" w:hAnsi="Times New Roman" w:cs="Times New Roman"/>
          <w:sz w:val="24"/>
          <w:szCs w:val="24"/>
        </w:rPr>
        <w:t>income</w:t>
      </w:r>
      <w:proofErr w:type="gramEnd"/>
    </w:p>
    <w:p w:rsidR="001211AB" w:rsidRPr="001211AB" w:rsidRDefault="001211AB" w:rsidP="001211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11AB">
        <w:rPr>
          <w:rFonts w:ascii="Times New Roman" w:eastAsia="Times New Roman" w:hAnsi="Times New Roman" w:cs="Times New Roman"/>
          <w:sz w:val="24"/>
          <w:szCs w:val="24"/>
        </w:rPr>
        <w:t>Monthly income, in Pesos.</w:t>
      </w:r>
      <w:proofErr w:type="gramEnd"/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11AB" w:rsidRPr="001211AB" w:rsidRDefault="001211AB" w:rsidP="00121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11AB">
        <w:rPr>
          <w:rFonts w:ascii="Times New Roman" w:eastAsia="Times New Roman" w:hAnsi="Times New Roman" w:cs="Times New Roman"/>
          <w:sz w:val="24"/>
          <w:szCs w:val="24"/>
        </w:rPr>
        <w:t>statusquo</w:t>
      </w:r>
      <w:proofErr w:type="spellEnd"/>
      <w:proofErr w:type="gramEnd"/>
    </w:p>
    <w:p w:rsidR="001211AB" w:rsidRPr="001211AB" w:rsidRDefault="001211AB" w:rsidP="001211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Scale of support for the status-quo. </w:t>
      </w:r>
    </w:p>
    <w:p w:rsidR="001211AB" w:rsidRPr="001211AB" w:rsidRDefault="001211AB" w:rsidP="00121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11AB">
        <w:rPr>
          <w:rFonts w:ascii="Times New Roman" w:eastAsia="Times New Roman" w:hAnsi="Times New Roman" w:cs="Times New Roman"/>
          <w:sz w:val="24"/>
          <w:szCs w:val="24"/>
        </w:rPr>
        <w:t>vote</w:t>
      </w:r>
      <w:proofErr w:type="gramEnd"/>
    </w:p>
    <w:p w:rsidR="001211AB" w:rsidRPr="001211AB" w:rsidRDefault="001211AB" w:rsidP="001211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11A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 factor with levels: </w:t>
      </w:r>
      <w:r w:rsidRPr="001211AB">
        <w:rPr>
          <w:rFonts w:ascii="Courier New" w:eastAsia="Times New Roman" w:hAnsi="Courier New" w:cs="Courier New"/>
          <w:sz w:val="20"/>
          <w:szCs w:val="20"/>
        </w:rPr>
        <w:t>A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, will abstain; </w:t>
      </w:r>
      <w:r w:rsidRPr="001211AB">
        <w:rPr>
          <w:rFonts w:ascii="Courier New" w:eastAsia="Times New Roman" w:hAnsi="Courier New" w:cs="Courier New"/>
          <w:sz w:val="20"/>
          <w:szCs w:val="20"/>
        </w:rPr>
        <w:t>N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, will vote no (against Pinochet); </w:t>
      </w:r>
      <w:r w:rsidRPr="001211AB">
        <w:rPr>
          <w:rFonts w:ascii="Courier New" w:eastAsia="Times New Roman" w:hAnsi="Courier New" w:cs="Courier New"/>
          <w:sz w:val="20"/>
          <w:szCs w:val="20"/>
        </w:rPr>
        <w:t>U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, undecided; </w:t>
      </w:r>
      <w:r w:rsidRPr="001211AB">
        <w:rPr>
          <w:rFonts w:ascii="Courier New" w:eastAsia="Times New Roman" w:hAnsi="Courier New" w:cs="Courier New"/>
          <w:sz w:val="20"/>
          <w:szCs w:val="20"/>
        </w:rPr>
        <w:t>Y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, will vote yes (for Pinochet). </w:t>
      </w:r>
    </w:p>
    <w:p w:rsidR="001211AB" w:rsidRPr="001211AB" w:rsidRDefault="001211AB" w:rsidP="0012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11AB">
        <w:rPr>
          <w:rFonts w:ascii="Times New Roman" w:eastAsia="Times New Roman" w:hAnsi="Times New Roman" w:cs="Times New Roman"/>
          <w:b/>
          <w:bCs/>
          <w:sz w:val="27"/>
          <w:szCs w:val="27"/>
        </w:rPr>
        <w:t>Source</w:t>
      </w:r>
    </w:p>
    <w:p w:rsidR="001211AB" w:rsidRPr="001211AB" w:rsidRDefault="001211AB" w:rsidP="0012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11AB">
        <w:rPr>
          <w:rFonts w:ascii="Times New Roman" w:eastAsia="Times New Roman" w:hAnsi="Times New Roman" w:cs="Times New Roman"/>
          <w:sz w:val="24"/>
          <w:szCs w:val="24"/>
        </w:rPr>
        <w:t>Personal communication from FLACSO/Chile.</w:t>
      </w:r>
      <w:proofErr w:type="gramEnd"/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11AB" w:rsidRPr="001211AB" w:rsidRDefault="001211AB" w:rsidP="0012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11AB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1211AB" w:rsidRPr="001211AB" w:rsidRDefault="001211AB" w:rsidP="0012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Fox, J. (1997) </w:t>
      </w:r>
      <w:r w:rsidRPr="001211AB">
        <w:rPr>
          <w:rFonts w:ascii="Times New Roman" w:eastAsia="Times New Roman" w:hAnsi="Times New Roman" w:cs="Times New Roman"/>
          <w:i/>
          <w:iCs/>
          <w:sz w:val="24"/>
          <w:szCs w:val="24"/>
        </w:rPr>
        <w:t>Applied Regression, Linear Models, and Related Methods.</w:t>
      </w:r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211AB">
        <w:rPr>
          <w:rFonts w:ascii="Times New Roman" w:eastAsia="Times New Roman" w:hAnsi="Times New Roman" w:cs="Times New Roman"/>
          <w:sz w:val="24"/>
          <w:szCs w:val="24"/>
        </w:rPr>
        <w:t>Sage.</w:t>
      </w:r>
      <w:proofErr w:type="gramEnd"/>
      <w:r w:rsidRPr="00121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678B" w:rsidRDefault="007D678B"/>
    <w:sectPr w:rsidR="007D6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0F"/>
    <w:rsid w:val="001211AB"/>
    <w:rsid w:val="0040590F"/>
    <w:rsid w:val="00695282"/>
    <w:rsid w:val="007D678B"/>
    <w:rsid w:val="00AC4689"/>
    <w:rsid w:val="00E23DB6"/>
    <w:rsid w:val="00ED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1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1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1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11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11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1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11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1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1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1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11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11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1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11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E80C39F0.dotm</Template>
  <TotalTime>3</TotalTime>
  <Pages>1</Pages>
  <Words>145</Words>
  <Characters>828</Characters>
  <Application>Microsoft Office Word</Application>
  <DocSecurity>0</DocSecurity>
  <Lines>6</Lines>
  <Paragraphs>1</Paragraphs>
  <ScaleCrop>false</ScaleCrop>
  <Company>Aalto University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</dc:creator>
  <cp:keywords/>
  <dc:description/>
  <cp:lastModifiedBy>Liu Yong</cp:lastModifiedBy>
  <cp:revision>3</cp:revision>
  <dcterms:created xsi:type="dcterms:W3CDTF">2015-02-27T11:49:00Z</dcterms:created>
  <dcterms:modified xsi:type="dcterms:W3CDTF">2015-02-28T07:38:00Z</dcterms:modified>
</cp:coreProperties>
</file>